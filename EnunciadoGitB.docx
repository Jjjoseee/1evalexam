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72691" w14:textId="796B3199" w:rsidR="00191E96" w:rsidRPr="001F2C78" w:rsidRDefault="0016780F" w:rsidP="00CD0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hanging="426"/>
        <w:rPr>
          <w:u w:val="single"/>
        </w:rPr>
      </w:pPr>
      <w:r w:rsidRPr="001F2C78">
        <w:rPr>
          <w:u w:val="single"/>
        </w:rPr>
        <w:t>NOTA</w:t>
      </w:r>
      <w:r w:rsidR="00191E96" w:rsidRPr="001F2C78">
        <w:rPr>
          <w:u w:val="single"/>
        </w:rPr>
        <w:t>S</w:t>
      </w:r>
      <w:r w:rsidRPr="001F2C78">
        <w:rPr>
          <w:u w:val="single"/>
        </w:rPr>
        <w:t>:</w:t>
      </w:r>
    </w:p>
    <w:p w14:paraId="073D8A68" w14:textId="7207E34F" w:rsidR="0016780F" w:rsidRDefault="0016780F" w:rsidP="00CD0FBF">
      <w:pPr>
        <w:pStyle w:val="Prrafode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hanging="426"/>
      </w:pPr>
      <w:r>
        <w:t xml:space="preserve">Vamos a </w:t>
      </w:r>
      <w:r w:rsidRPr="001F2C78">
        <w:rPr>
          <w:b/>
          <w:bCs/>
        </w:rPr>
        <w:t>sincronizar</w:t>
      </w:r>
      <w:r>
        <w:t xml:space="preserve"> en </w:t>
      </w:r>
      <w:proofErr w:type="spellStart"/>
      <w:r>
        <w:t>github</w:t>
      </w:r>
      <w:proofErr w:type="spellEnd"/>
      <w:r>
        <w:t xml:space="preserve"> tan solo la rama </w:t>
      </w:r>
      <w:r w:rsidRPr="001F2C78">
        <w:rPr>
          <w:b/>
          <w:bCs/>
        </w:rPr>
        <w:t>master</w:t>
      </w:r>
      <w:r>
        <w:t>.</w:t>
      </w:r>
    </w:p>
    <w:p w14:paraId="33A84C67" w14:textId="32E2031F" w:rsidR="00D13D5A" w:rsidRDefault="00D13D5A" w:rsidP="00CD0FBF">
      <w:pPr>
        <w:pStyle w:val="Prrafode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hanging="426"/>
      </w:pPr>
      <w:r w:rsidRPr="00D13D5A">
        <w:rPr>
          <w:b/>
          <w:bCs/>
        </w:rPr>
        <w:t>No borres</w:t>
      </w:r>
      <w:r>
        <w:t xml:space="preserve"> las ramas.</w:t>
      </w:r>
    </w:p>
    <w:p w14:paraId="3719EFDF" w14:textId="361A1ED1" w:rsidR="00191E96" w:rsidRDefault="00EA55A7" w:rsidP="00CD0FBF">
      <w:pPr>
        <w:pStyle w:val="Prrafode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hanging="426"/>
      </w:pPr>
      <w:r>
        <w:t xml:space="preserve">La </w:t>
      </w:r>
      <w:r w:rsidRPr="001F2C78">
        <w:rPr>
          <w:b/>
          <w:bCs/>
        </w:rPr>
        <w:t>entrega</w:t>
      </w:r>
      <w:r>
        <w:t xml:space="preserve"> estará formada por la </w:t>
      </w:r>
      <w:proofErr w:type="spellStart"/>
      <w:r>
        <w:t>url</w:t>
      </w:r>
      <w:proofErr w:type="spellEnd"/>
      <w:r>
        <w:t xml:space="preserve"> del repositorio en </w:t>
      </w:r>
      <w:proofErr w:type="spellStart"/>
      <w:r w:rsidRPr="001F2C78">
        <w:rPr>
          <w:b/>
          <w:bCs/>
        </w:rPr>
        <w:t>Github</w:t>
      </w:r>
      <w:proofErr w:type="spellEnd"/>
      <w:r>
        <w:t xml:space="preserve"> adjuntada a los </w:t>
      </w:r>
      <w:bookmarkStart w:id="0" w:name="_GoBack"/>
      <w:bookmarkEnd w:id="0"/>
      <w:r>
        <w:t xml:space="preserve">comentarios de la entrega; además se entregará </w:t>
      </w:r>
      <w:r w:rsidR="002610AD">
        <w:t xml:space="preserve">las imágenes del </w:t>
      </w:r>
      <w:proofErr w:type="spellStart"/>
      <w:r w:rsidR="002610AD" w:rsidRPr="001F2C78">
        <w:rPr>
          <w:b/>
          <w:bCs/>
        </w:rPr>
        <w:t>sourcetree</w:t>
      </w:r>
      <w:proofErr w:type="spellEnd"/>
      <w:r w:rsidR="002610AD">
        <w:t xml:space="preserve"> de ambos repositorios.</w:t>
      </w:r>
    </w:p>
    <w:p w14:paraId="5EF37C90" w14:textId="798E93CF" w:rsidR="0016780F" w:rsidRDefault="0016780F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Crea un repositorio en </w:t>
      </w:r>
      <w:proofErr w:type="spellStart"/>
      <w:r>
        <w:t>git</w:t>
      </w:r>
      <w:proofErr w:type="spellEnd"/>
      <w:r>
        <w:t xml:space="preserve"> llamado 1eval</w:t>
      </w:r>
      <w:r w:rsidR="000F7D15">
        <w:t>exam</w:t>
      </w:r>
      <w:r>
        <w:t xml:space="preserve">. Conéctalo con un repositorio en </w:t>
      </w:r>
      <w:proofErr w:type="spellStart"/>
      <w:r>
        <w:t>Github</w:t>
      </w:r>
      <w:proofErr w:type="spellEnd"/>
      <w:r>
        <w:t xml:space="preserve"> con el mismo nombre.</w:t>
      </w:r>
    </w:p>
    <w:p w14:paraId="3DFE96C6" w14:textId="77777777" w:rsidR="0016780F" w:rsidRDefault="0016780F" w:rsidP="00355144">
      <w:pPr>
        <w:pStyle w:val="Prrafodelista"/>
        <w:numPr>
          <w:ilvl w:val="0"/>
          <w:numId w:val="11"/>
        </w:numPr>
        <w:ind w:left="426" w:hanging="426"/>
      </w:pPr>
      <w:r>
        <w:t>Inicializa el repositorio con un readme.txt donde en su interior figure tu nombre y apellidos.</w:t>
      </w:r>
    </w:p>
    <w:p w14:paraId="6AEB0A6F" w14:textId="77777777" w:rsidR="0016780F" w:rsidRDefault="0016780F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Sube los cambios tanto en local como en </w:t>
      </w:r>
      <w:proofErr w:type="spellStart"/>
      <w:r>
        <w:t>Github</w:t>
      </w:r>
      <w:proofErr w:type="spellEnd"/>
      <w:r>
        <w:t>.</w:t>
      </w:r>
    </w:p>
    <w:p w14:paraId="55FC42BA" w14:textId="3B9227A2" w:rsidR="0016780F" w:rsidRDefault="0016780F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Haz una rama nueva llamada </w:t>
      </w:r>
      <w:proofErr w:type="spellStart"/>
      <w:r w:rsidR="00AE173A">
        <w:t>git</w:t>
      </w:r>
      <w:r w:rsidR="00DD1A53">
        <w:t>exam</w:t>
      </w:r>
      <w:proofErr w:type="spellEnd"/>
      <w:r>
        <w:t>.</w:t>
      </w:r>
    </w:p>
    <w:p w14:paraId="4998C3E5" w14:textId="48379E23" w:rsidR="0016780F" w:rsidRDefault="0016780F" w:rsidP="00355144">
      <w:pPr>
        <w:pStyle w:val="Prrafodelista"/>
        <w:numPr>
          <w:ilvl w:val="0"/>
          <w:numId w:val="11"/>
        </w:numPr>
        <w:ind w:left="426" w:hanging="426"/>
      </w:pPr>
      <w:r>
        <w:t>Estando sobre la rama añade al repositorio el enunciado de este examen (</w:t>
      </w:r>
      <w:proofErr w:type="spellStart"/>
      <w:r w:rsidR="000937D4">
        <w:t>c</w:t>
      </w:r>
      <w:r>
        <w:t>omitea</w:t>
      </w:r>
      <w:proofErr w:type="spellEnd"/>
      <w:r>
        <w:t>).</w:t>
      </w:r>
    </w:p>
    <w:p w14:paraId="049FF85E" w14:textId="18BA8BBE" w:rsidR="0016780F" w:rsidRDefault="0016780F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Siguiendo en la rama, </w:t>
      </w:r>
      <w:r w:rsidR="000937D4">
        <w:t>añade tu nombre a y apellidos al enunciado (</w:t>
      </w:r>
      <w:proofErr w:type="spellStart"/>
      <w:r w:rsidR="000937D4">
        <w:t>comitea</w:t>
      </w:r>
      <w:proofErr w:type="spellEnd"/>
      <w:r w:rsidR="000937D4">
        <w:t>).</w:t>
      </w:r>
    </w:p>
    <w:p w14:paraId="0807EF44" w14:textId="6966A6C8" w:rsidR="0016780F" w:rsidRDefault="0016780F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No integres en maste aún. Realiza una rama nueva </w:t>
      </w:r>
      <w:r w:rsidR="004B2DBC">
        <w:t xml:space="preserve">sobre master </w:t>
      </w:r>
      <w:r>
        <w:t xml:space="preserve">llamada </w:t>
      </w:r>
      <w:proofErr w:type="spellStart"/>
      <w:r w:rsidR="000937D4">
        <w:t>bash</w:t>
      </w:r>
      <w:r w:rsidR="001F2FEA">
        <w:t>exam</w:t>
      </w:r>
      <w:proofErr w:type="spellEnd"/>
      <w:r w:rsidR="00775266">
        <w:t>.</w:t>
      </w:r>
    </w:p>
    <w:p w14:paraId="17A5FF01" w14:textId="6F099786" w:rsidR="00D947BA" w:rsidRDefault="00D947BA" w:rsidP="00355144">
      <w:pPr>
        <w:pStyle w:val="Prrafodelista"/>
        <w:numPr>
          <w:ilvl w:val="0"/>
          <w:numId w:val="11"/>
        </w:numPr>
        <w:ind w:left="426" w:hanging="426"/>
      </w:pPr>
      <w:r>
        <w:t>Sobre esta rama</w:t>
      </w:r>
      <w:r w:rsidR="003D46A6">
        <w:t>,</w:t>
      </w:r>
      <w:r w:rsidR="00454738">
        <w:t xml:space="preserve"> </w:t>
      </w:r>
      <w:r w:rsidR="003D46A6">
        <w:t xml:space="preserve">tráete </w:t>
      </w:r>
      <w:r w:rsidR="00695D27">
        <w:t xml:space="preserve">los cambios que haya en la rama </w:t>
      </w:r>
      <w:proofErr w:type="spellStart"/>
      <w:r w:rsidR="00695D27">
        <w:t>git</w:t>
      </w:r>
      <w:r w:rsidR="00CE0374">
        <w:t>exam</w:t>
      </w:r>
      <w:proofErr w:type="spellEnd"/>
      <w:r w:rsidR="00695D27">
        <w:t>.</w:t>
      </w:r>
    </w:p>
    <w:p w14:paraId="61CD2076" w14:textId="7938FB87" w:rsidR="00695D27" w:rsidRDefault="00FA3C9A" w:rsidP="00355144">
      <w:pPr>
        <w:pStyle w:val="Prrafodelista"/>
        <w:numPr>
          <w:ilvl w:val="0"/>
          <w:numId w:val="11"/>
        </w:numPr>
        <w:ind w:left="426" w:hanging="426"/>
      </w:pPr>
      <w:r>
        <w:t>Sigue en la rama</w:t>
      </w:r>
      <w:r w:rsidR="007C04B6">
        <w:t xml:space="preserve"> </w:t>
      </w:r>
      <w:proofErr w:type="spellStart"/>
      <w:r w:rsidR="007C04B6">
        <w:t>bashexam</w:t>
      </w:r>
      <w:proofErr w:type="spellEnd"/>
      <w:r>
        <w:t xml:space="preserve">. </w:t>
      </w:r>
      <w:r w:rsidR="00695D27">
        <w:t>Añade</w:t>
      </w:r>
      <w:r w:rsidR="00086BDB">
        <w:t xml:space="preserve"> el enunciado del examen de </w:t>
      </w:r>
      <w:proofErr w:type="spellStart"/>
      <w:r w:rsidR="00086BDB">
        <w:t>bash</w:t>
      </w:r>
      <w:proofErr w:type="spellEnd"/>
      <w:r w:rsidR="00086BDB">
        <w:t xml:space="preserve"> al repositorio</w:t>
      </w:r>
      <w:r w:rsidR="006527E8">
        <w:t xml:space="preserve"> (</w:t>
      </w:r>
      <w:proofErr w:type="spellStart"/>
      <w:r w:rsidR="006527E8">
        <w:t>comitea</w:t>
      </w:r>
      <w:proofErr w:type="spellEnd"/>
      <w:r w:rsidR="006527E8">
        <w:t>).</w:t>
      </w:r>
    </w:p>
    <w:p w14:paraId="261A2FC6" w14:textId="146AA830" w:rsidR="006527E8" w:rsidRDefault="00FB6E78" w:rsidP="00355144">
      <w:pPr>
        <w:pStyle w:val="Prrafodelista"/>
        <w:numPr>
          <w:ilvl w:val="0"/>
          <w:numId w:val="11"/>
        </w:numPr>
        <w:ind w:left="426" w:hanging="426"/>
      </w:pPr>
      <w:r>
        <w:t>Añade tu nombre al enunciado del examen anterior (</w:t>
      </w:r>
      <w:proofErr w:type="spellStart"/>
      <w:r>
        <w:t>comitea</w:t>
      </w:r>
      <w:proofErr w:type="spellEnd"/>
      <w:r>
        <w:t>).</w:t>
      </w:r>
    </w:p>
    <w:p w14:paraId="5AC2F3CE" w14:textId="122E8607" w:rsidR="00FB6E78" w:rsidRDefault="00FB6E78" w:rsidP="00355144">
      <w:pPr>
        <w:pStyle w:val="Prrafodelista"/>
        <w:numPr>
          <w:ilvl w:val="0"/>
          <w:numId w:val="11"/>
        </w:numPr>
        <w:ind w:left="426" w:hanging="426"/>
      </w:pPr>
      <w:r>
        <w:t>Ahora sí que integra los cambios en master</w:t>
      </w:r>
      <w:r w:rsidR="00D72EAD">
        <w:t xml:space="preserve"> (local)</w:t>
      </w:r>
      <w:r w:rsidR="0021739E">
        <w:t xml:space="preserve"> </w:t>
      </w:r>
      <w:r w:rsidR="00C838CF">
        <w:t>(i</w:t>
      </w:r>
      <w:r w:rsidR="0021739E">
        <w:t xml:space="preserve">ntegra los cambios de </w:t>
      </w:r>
      <w:r w:rsidR="00C838CF">
        <w:t xml:space="preserve">la rama </w:t>
      </w:r>
      <w:proofErr w:type="spellStart"/>
      <w:r w:rsidR="00C838CF">
        <w:t>bash</w:t>
      </w:r>
      <w:r w:rsidR="001968E1">
        <w:t>exam</w:t>
      </w:r>
      <w:proofErr w:type="spellEnd"/>
      <w:r w:rsidR="00C838CF">
        <w:t xml:space="preserve"> a master).</w:t>
      </w:r>
    </w:p>
    <w:p w14:paraId="0A1E3F40" w14:textId="667AAFC8" w:rsidR="00D72EAD" w:rsidRDefault="00D72EAD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Etiqueta esta versión como </w:t>
      </w:r>
      <w:r w:rsidR="00EA5CFF">
        <w:t>vExam</w:t>
      </w:r>
      <w:r w:rsidR="00BB79C9">
        <w:t>1eval</w:t>
      </w:r>
      <w:r w:rsidR="00A71C89">
        <w:t>.</w:t>
      </w:r>
    </w:p>
    <w:p w14:paraId="0C40E089" w14:textId="1B6F81F8" w:rsidR="00F65317" w:rsidRDefault="00F65317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Sube los cambios a </w:t>
      </w:r>
      <w:proofErr w:type="spellStart"/>
      <w:r>
        <w:t>Github</w:t>
      </w:r>
      <w:proofErr w:type="spellEnd"/>
      <w:r>
        <w:t>.</w:t>
      </w:r>
    </w:p>
    <w:p w14:paraId="57B2720B" w14:textId="7ABDF8F5" w:rsidR="00A17C3E" w:rsidRDefault="00EA5CFF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Estando en master, crea un archivo llamado </w:t>
      </w:r>
      <w:r w:rsidR="006B442C">
        <w:t>temporal</w:t>
      </w:r>
      <w:r>
        <w:t xml:space="preserve"> y haz lo necesario para ignorarlo </w:t>
      </w:r>
      <w:r w:rsidR="00A17C3E">
        <w:t>del repositorio.</w:t>
      </w:r>
    </w:p>
    <w:p w14:paraId="72A9F181" w14:textId="35477092" w:rsidR="00F65317" w:rsidRDefault="00F65317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Sube los cambios a </w:t>
      </w:r>
      <w:proofErr w:type="spellStart"/>
      <w:r>
        <w:t>Github</w:t>
      </w:r>
      <w:proofErr w:type="spellEnd"/>
      <w:r>
        <w:t>.</w:t>
      </w:r>
    </w:p>
    <w:p w14:paraId="10B67380" w14:textId="17184D22" w:rsidR="00F65317" w:rsidRDefault="00F65317" w:rsidP="00355144">
      <w:pPr>
        <w:pStyle w:val="Prrafodelista"/>
        <w:numPr>
          <w:ilvl w:val="0"/>
          <w:numId w:val="11"/>
        </w:numPr>
        <w:ind w:left="426" w:hanging="426"/>
      </w:pPr>
      <w:r>
        <w:t>Clona este repositorio en otro</w:t>
      </w:r>
      <w:r w:rsidR="0041399D">
        <w:t xml:space="preserve"> llamado </w:t>
      </w:r>
      <w:proofErr w:type="spellStart"/>
      <w:r w:rsidR="0041399D">
        <w:t>Clon</w:t>
      </w:r>
      <w:r w:rsidR="00BB79C9">
        <w:t>exam</w:t>
      </w:r>
      <w:proofErr w:type="spellEnd"/>
      <w:r w:rsidR="0041399D">
        <w:t>.</w:t>
      </w:r>
    </w:p>
    <w:p w14:paraId="53D8E197" w14:textId="0107843C" w:rsidR="00230348" w:rsidRDefault="00212BFE" w:rsidP="003237D8">
      <w:pPr>
        <w:pStyle w:val="Prrafodelista"/>
        <w:numPr>
          <w:ilvl w:val="0"/>
          <w:numId w:val="11"/>
        </w:numPr>
        <w:ind w:left="426" w:hanging="426"/>
      </w:pPr>
      <w:r>
        <w:t>Estando en master de 1eval</w:t>
      </w:r>
      <w:r w:rsidR="00147650">
        <w:t>exam</w:t>
      </w:r>
      <w:r>
        <w:t xml:space="preserve"> modifica el </w:t>
      </w:r>
      <w:proofErr w:type="spellStart"/>
      <w:r>
        <w:t>readme</w:t>
      </w:r>
      <w:proofErr w:type="spellEnd"/>
      <w:r>
        <w:t xml:space="preserve"> donde an</w:t>
      </w:r>
      <w:r w:rsidR="00E75834">
        <w:t>otes la hora actual (</w:t>
      </w:r>
      <w:proofErr w:type="spellStart"/>
      <w:r w:rsidR="00E75834">
        <w:t>comitea</w:t>
      </w:r>
      <w:proofErr w:type="spellEnd"/>
      <w:r w:rsidR="00E75834">
        <w:t>).</w:t>
      </w:r>
    </w:p>
    <w:p w14:paraId="332158B2" w14:textId="7C496B4A" w:rsidR="00230348" w:rsidRDefault="00230348" w:rsidP="00355144">
      <w:pPr>
        <w:pStyle w:val="Prrafodelista"/>
        <w:numPr>
          <w:ilvl w:val="0"/>
          <w:numId w:val="11"/>
        </w:numPr>
        <w:ind w:left="426" w:hanging="426"/>
      </w:pPr>
      <w:r>
        <w:t>Cambia a</w:t>
      </w:r>
      <w:r w:rsidR="00FE5300">
        <w:t>l repo</w:t>
      </w:r>
      <w:r>
        <w:t xml:space="preserve"> </w:t>
      </w:r>
      <w:proofErr w:type="spellStart"/>
      <w:r>
        <w:t>Clon</w:t>
      </w:r>
      <w:r w:rsidR="00147650">
        <w:t>exam</w:t>
      </w:r>
      <w:proofErr w:type="spellEnd"/>
      <w:r>
        <w:t xml:space="preserve"> y </w:t>
      </w:r>
      <w:r w:rsidR="004902E7">
        <w:t xml:space="preserve">sin hacer nada más, </w:t>
      </w:r>
      <w:r w:rsidR="00E925B8">
        <w:t xml:space="preserve">modifica el fichero </w:t>
      </w:r>
      <w:proofErr w:type="spellStart"/>
      <w:r w:rsidR="00E925B8">
        <w:t>readme</w:t>
      </w:r>
      <w:proofErr w:type="spellEnd"/>
      <w:r w:rsidR="00E925B8">
        <w:t xml:space="preserve"> donde anotes el </w:t>
      </w:r>
      <w:r w:rsidR="007C2BEE">
        <w:t>día/mes/año.</w:t>
      </w:r>
    </w:p>
    <w:p w14:paraId="3372B143" w14:textId="0102D82B" w:rsidR="00F3059F" w:rsidRDefault="007C2BEE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Haz lo pertinente para subir los cambios a </w:t>
      </w:r>
      <w:proofErr w:type="spellStart"/>
      <w:r>
        <w:t>Github</w:t>
      </w:r>
      <w:proofErr w:type="spellEnd"/>
      <w:r>
        <w:t xml:space="preserve"> y mantener ambos repositorios actualizados</w:t>
      </w:r>
      <w:r w:rsidR="00191E96">
        <w:t xml:space="preserve"> integrando ambas modificaciones del </w:t>
      </w:r>
      <w:proofErr w:type="spellStart"/>
      <w:r w:rsidR="00191E96">
        <w:t>readme</w:t>
      </w:r>
      <w:proofErr w:type="spellEnd"/>
      <w:r w:rsidR="00191E96">
        <w:t>.</w:t>
      </w:r>
    </w:p>
    <w:sectPr w:rsidR="00F3059F" w:rsidSect="00CD0FBF">
      <w:headerReference w:type="default" r:id="rId10"/>
      <w:footerReference w:type="default" r:id="rId11"/>
      <w:pgSz w:w="11900" w:h="16840"/>
      <w:pgMar w:top="1823" w:right="1127" w:bottom="1417" w:left="1418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8E675A" w14:textId="77777777" w:rsidR="005064AD" w:rsidRDefault="005064AD" w:rsidP="00822617">
      <w:pPr>
        <w:spacing w:line="240" w:lineRule="auto"/>
      </w:pPr>
      <w:r>
        <w:separator/>
      </w:r>
    </w:p>
  </w:endnote>
  <w:endnote w:type="continuationSeparator" w:id="0">
    <w:p w14:paraId="179061A4" w14:textId="77777777" w:rsidR="005064AD" w:rsidRDefault="005064AD" w:rsidP="008226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BFE5F3" w14:textId="77777777" w:rsidR="00822617" w:rsidRPr="00822617" w:rsidRDefault="00822617">
    <w:pPr>
      <w:pStyle w:val="Piedepgina"/>
      <w:rPr>
        <w:sz w:val="16"/>
        <w:szCs w:val="16"/>
        <w:lang w:val="es-ES"/>
      </w:rPr>
    </w:pPr>
    <w:r w:rsidRPr="00822617">
      <w:rPr>
        <w:sz w:val="16"/>
        <w:szCs w:val="16"/>
        <w:lang w:val="es-ES"/>
      </w:rPr>
      <w:t>Vicente Monfort Salvador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1517D7" w14:textId="77777777" w:rsidR="005064AD" w:rsidRDefault="005064AD" w:rsidP="00822617">
      <w:pPr>
        <w:spacing w:line="240" w:lineRule="auto"/>
      </w:pPr>
      <w:r>
        <w:separator/>
      </w:r>
    </w:p>
  </w:footnote>
  <w:footnote w:type="continuationSeparator" w:id="0">
    <w:p w14:paraId="1408D1FE" w14:textId="77777777" w:rsidR="005064AD" w:rsidRDefault="005064AD" w:rsidP="008226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57"/>
      <w:gridCol w:w="2829"/>
      <w:gridCol w:w="2830"/>
    </w:tblGrid>
    <w:tr w:rsidR="00411066" w14:paraId="39F13682" w14:textId="77777777" w:rsidTr="00411066">
      <w:tc>
        <w:tcPr>
          <w:tcW w:w="2829" w:type="dxa"/>
          <w:vMerge w:val="restart"/>
        </w:tcPr>
        <w:p w14:paraId="75D23FAA" w14:textId="77777777" w:rsidR="00411066" w:rsidRDefault="00411066" w:rsidP="00411066">
          <w:r>
            <w:rPr>
              <w:noProof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62729B03" wp14:editId="61B1BF71">
                <wp:simplePos x="0" y="0"/>
                <wp:positionH relativeFrom="column">
                  <wp:posOffset>22225</wp:posOffset>
                </wp:positionH>
                <wp:positionV relativeFrom="paragraph">
                  <wp:posOffset>140970</wp:posOffset>
                </wp:positionV>
                <wp:extent cx="2058035" cy="609600"/>
                <wp:effectExtent l="0" t="0" r="0" b="0"/>
                <wp:wrapSquare wrapText="bothSides"/>
                <wp:docPr id="10" name="Imagen 10" descr="/Users/MAC/Desktop/LogoFlorid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/Users/MAC/Desktop/LogoFlorid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803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829" w:type="dxa"/>
          <w:vAlign w:val="center"/>
        </w:tcPr>
        <w:p w14:paraId="1DE147FC" w14:textId="77777777" w:rsidR="00411066" w:rsidRDefault="00411066" w:rsidP="00411066">
          <w:r w:rsidRPr="00822617">
            <w:rPr>
              <w:b/>
              <w:sz w:val="21"/>
              <w:szCs w:val="21"/>
            </w:rPr>
            <w:t>Ciclo</w:t>
          </w:r>
          <w:r>
            <w:rPr>
              <w:b/>
              <w:sz w:val="21"/>
              <w:szCs w:val="21"/>
            </w:rPr>
            <w:tab/>
          </w:r>
          <w:r>
            <w:rPr>
              <w:b/>
              <w:sz w:val="21"/>
              <w:szCs w:val="21"/>
            </w:rPr>
            <w:tab/>
          </w:r>
          <w:r w:rsidR="0016780F">
            <w:rPr>
              <w:b/>
              <w:sz w:val="21"/>
              <w:szCs w:val="21"/>
            </w:rPr>
            <w:t>1DAM</w:t>
          </w:r>
        </w:p>
      </w:tc>
      <w:tc>
        <w:tcPr>
          <w:tcW w:w="2830" w:type="dxa"/>
        </w:tcPr>
        <w:p w14:paraId="66933F53" w14:textId="77777777" w:rsidR="00411066" w:rsidRDefault="00411066" w:rsidP="00411066">
          <w:r w:rsidRPr="00822617">
            <w:rPr>
              <w:b/>
              <w:sz w:val="21"/>
              <w:szCs w:val="21"/>
            </w:rPr>
            <w:t>Módulo</w:t>
          </w:r>
          <w:r w:rsidR="0016780F">
            <w:rPr>
              <w:b/>
              <w:sz w:val="21"/>
              <w:szCs w:val="21"/>
            </w:rPr>
            <w:t xml:space="preserve"> SI</w:t>
          </w:r>
        </w:p>
      </w:tc>
    </w:tr>
    <w:tr w:rsidR="00411066" w14:paraId="033F5651" w14:textId="77777777" w:rsidTr="00411066">
      <w:tc>
        <w:tcPr>
          <w:tcW w:w="2829" w:type="dxa"/>
          <w:vMerge/>
        </w:tcPr>
        <w:p w14:paraId="75C4ED85" w14:textId="77777777" w:rsidR="00411066" w:rsidRDefault="00411066" w:rsidP="00411066"/>
      </w:tc>
      <w:tc>
        <w:tcPr>
          <w:tcW w:w="5659" w:type="dxa"/>
          <w:gridSpan w:val="2"/>
        </w:tcPr>
        <w:p w14:paraId="1ED8EE6C" w14:textId="77777777" w:rsidR="00411066" w:rsidRDefault="00411066" w:rsidP="00411066">
          <w:r w:rsidRPr="00822617">
            <w:rPr>
              <w:b/>
              <w:sz w:val="21"/>
              <w:szCs w:val="21"/>
            </w:rPr>
            <w:t>Bloque</w:t>
          </w:r>
          <w:r>
            <w:rPr>
              <w:b/>
              <w:sz w:val="21"/>
              <w:szCs w:val="21"/>
            </w:rPr>
            <w:t xml:space="preserve"> </w:t>
          </w:r>
          <w:r>
            <w:rPr>
              <w:b/>
              <w:sz w:val="21"/>
              <w:szCs w:val="21"/>
            </w:rPr>
            <w:tab/>
          </w:r>
          <w:r w:rsidR="0016780F">
            <w:rPr>
              <w:b/>
              <w:sz w:val="21"/>
              <w:szCs w:val="21"/>
            </w:rPr>
            <w:t>T3</w:t>
          </w:r>
        </w:p>
      </w:tc>
    </w:tr>
    <w:tr w:rsidR="00411066" w14:paraId="203037AC" w14:textId="77777777" w:rsidTr="00411066">
      <w:tc>
        <w:tcPr>
          <w:tcW w:w="2829" w:type="dxa"/>
          <w:vMerge/>
        </w:tcPr>
        <w:p w14:paraId="2FDF13EE" w14:textId="77777777" w:rsidR="00411066" w:rsidRDefault="00411066" w:rsidP="00411066"/>
      </w:tc>
      <w:tc>
        <w:tcPr>
          <w:tcW w:w="5659" w:type="dxa"/>
          <w:gridSpan w:val="2"/>
        </w:tcPr>
        <w:p w14:paraId="1C0C5547" w14:textId="77777777" w:rsidR="00411066" w:rsidRDefault="00411066" w:rsidP="00411066">
          <w:r w:rsidRPr="00822617">
            <w:rPr>
              <w:b/>
              <w:sz w:val="21"/>
              <w:szCs w:val="21"/>
            </w:rPr>
            <w:t>Actividad</w:t>
          </w:r>
          <w:r>
            <w:rPr>
              <w:b/>
              <w:sz w:val="21"/>
              <w:szCs w:val="21"/>
            </w:rPr>
            <w:tab/>
          </w:r>
          <w:r w:rsidR="0016780F">
            <w:rPr>
              <w:b/>
              <w:sz w:val="21"/>
              <w:szCs w:val="21"/>
            </w:rPr>
            <w:t>Examen T3</w:t>
          </w:r>
        </w:p>
      </w:tc>
    </w:tr>
    <w:tr w:rsidR="00411066" w14:paraId="2590BB67" w14:textId="77777777" w:rsidTr="00D90991">
      <w:trPr>
        <w:trHeight w:val="288"/>
      </w:trPr>
      <w:tc>
        <w:tcPr>
          <w:tcW w:w="2829" w:type="dxa"/>
          <w:vMerge/>
        </w:tcPr>
        <w:p w14:paraId="74D481C5" w14:textId="77777777" w:rsidR="00411066" w:rsidRDefault="00411066" w:rsidP="00411066"/>
      </w:tc>
      <w:tc>
        <w:tcPr>
          <w:tcW w:w="5659" w:type="dxa"/>
          <w:gridSpan w:val="2"/>
        </w:tcPr>
        <w:p w14:paraId="17835CED" w14:textId="52ACA911" w:rsidR="00411066" w:rsidRDefault="00411066" w:rsidP="00411066">
          <w:r w:rsidRPr="00822617">
            <w:rPr>
              <w:b/>
              <w:sz w:val="21"/>
              <w:szCs w:val="21"/>
            </w:rPr>
            <w:t>Nombre</w:t>
          </w:r>
          <w:r w:rsidR="001E0487">
            <w:rPr>
              <w:b/>
              <w:sz w:val="21"/>
              <w:szCs w:val="21"/>
            </w:rPr>
            <w:t>: José Martínez León</w:t>
          </w:r>
          <w:r>
            <w:rPr>
              <w:b/>
              <w:sz w:val="21"/>
              <w:szCs w:val="21"/>
            </w:rPr>
            <w:tab/>
          </w:r>
        </w:p>
      </w:tc>
    </w:tr>
  </w:tbl>
  <w:p w14:paraId="3C7226F3" w14:textId="77777777" w:rsidR="00822617" w:rsidRPr="00822617" w:rsidRDefault="00822617" w:rsidP="00F203D8">
    <w:pPr>
      <w:pStyle w:val="Encabezado"/>
      <w:tabs>
        <w:tab w:val="clear" w:pos="4252"/>
        <w:tab w:val="left" w:pos="3686"/>
      </w:tabs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F91F35"/>
    <w:multiLevelType w:val="hybridMultilevel"/>
    <w:tmpl w:val="C23E69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F6334"/>
    <w:multiLevelType w:val="hybridMultilevel"/>
    <w:tmpl w:val="2DA80B4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23314F2"/>
    <w:multiLevelType w:val="hybridMultilevel"/>
    <w:tmpl w:val="E80C98D0"/>
    <w:lvl w:ilvl="0" w:tplc="9F7A91FE">
      <w:start w:val="1"/>
      <w:numFmt w:val="decimal"/>
      <w:pStyle w:val="Ttulo1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5416CB"/>
    <w:multiLevelType w:val="multilevel"/>
    <w:tmpl w:val="D6647784"/>
    <w:lvl w:ilvl="0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1440"/>
      </w:pPr>
      <w:rPr>
        <w:rFonts w:hint="default"/>
      </w:rPr>
    </w:lvl>
  </w:abstractNum>
  <w:abstractNum w:abstractNumId="4" w15:restartNumberingAfterBreak="0">
    <w:nsid w:val="60851A2A"/>
    <w:multiLevelType w:val="multilevel"/>
    <w:tmpl w:val="B40A5FDE"/>
    <w:styleLink w:val="Estilo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2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4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9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80F"/>
    <w:rsid w:val="00086BDB"/>
    <w:rsid w:val="000937D4"/>
    <w:rsid w:val="000F7D15"/>
    <w:rsid w:val="00147650"/>
    <w:rsid w:val="0016780F"/>
    <w:rsid w:val="00182BF8"/>
    <w:rsid w:val="00191E96"/>
    <w:rsid w:val="001968E1"/>
    <w:rsid w:val="001E0487"/>
    <w:rsid w:val="001E3BA6"/>
    <w:rsid w:val="001F2C78"/>
    <w:rsid w:val="001F2FEA"/>
    <w:rsid w:val="00212BFE"/>
    <w:rsid w:val="00216761"/>
    <w:rsid w:val="0021739E"/>
    <w:rsid w:val="00225BF4"/>
    <w:rsid w:val="00230348"/>
    <w:rsid w:val="002610AD"/>
    <w:rsid w:val="002D51EC"/>
    <w:rsid w:val="003163A3"/>
    <w:rsid w:val="003237D8"/>
    <w:rsid w:val="00355144"/>
    <w:rsid w:val="003D46A6"/>
    <w:rsid w:val="00411066"/>
    <w:rsid w:val="0041399D"/>
    <w:rsid w:val="00454738"/>
    <w:rsid w:val="004902E7"/>
    <w:rsid w:val="004B2DBC"/>
    <w:rsid w:val="005064AD"/>
    <w:rsid w:val="006527E8"/>
    <w:rsid w:val="00695D27"/>
    <w:rsid w:val="006A1625"/>
    <w:rsid w:val="006B442C"/>
    <w:rsid w:val="00725ED8"/>
    <w:rsid w:val="00736AAE"/>
    <w:rsid w:val="00775266"/>
    <w:rsid w:val="007B6391"/>
    <w:rsid w:val="007C04B6"/>
    <w:rsid w:val="007C2BEE"/>
    <w:rsid w:val="00822617"/>
    <w:rsid w:val="00A17C3E"/>
    <w:rsid w:val="00A71C89"/>
    <w:rsid w:val="00AC138A"/>
    <w:rsid w:val="00AD63E0"/>
    <w:rsid w:val="00AE173A"/>
    <w:rsid w:val="00BB79C9"/>
    <w:rsid w:val="00C838CF"/>
    <w:rsid w:val="00CC17D4"/>
    <w:rsid w:val="00CD0FBF"/>
    <w:rsid w:val="00CE0374"/>
    <w:rsid w:val="00D13D5A"/>
    <w:rsid w:val="00D72EAD"/>
    <w:rsid w:val="00D90991"/>
    <w:rsid w:val="00D947BA"/>
    <w:rsid w:val="00DD1A53"/>
    <w:rsid w:val="00E74ADC"/>
    <w:rsid w:val="00E75834"/>
    <w:rsid w:val="00E925B8"/>
    <w:rsid w:val="00EA55A7"/>
    <w:rsid w:val="00EA5CFF"/>
    <w:rsid w:val="00EE3003"/>
    <w:rsid w:val="00F203D8"/>
    <w:rsid w:val="00F3059F"/>
    <w:rsid w:val="00F65317"/>
    <w:rsid w:val="00F97F9C"/>
    <w:rsid w:val="00FA3C9A"/>
    <w:rsid w:val="00FB6E78"/>
    <w:rsid w:val="00FE5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58C0EA"/>
  <w15:chartTrackingRefBased/>
  <w15:docId w15:val="{B1A9EBB9-B5FE-4049-A93F-8A289E259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5ED8"/>
    <w:pPr>
      <w:spacing w:after="120" w:line="360" w:lineRule="auto"/>
      <w:jc w:val="both"/>
    </w:pPr>
    <w:rPr>
      <w:rFonts w:ascii="Verdana" w:hAnsi="Verdana"/>
      <w:sz w:val="20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A1625"/>
    <w:pPr>
      <w:keepNext/>
      <w:keepLines/>
      <w:numPr>
        <w:numId w:val="1"/>
      </w:numPr>
      <w:spacing w:before="1800"/>
      <w:ind w:left="714" w:hanging="357"/>
      <w:jc w:val="right"/>
      <w:outlineLvl w:val="0"/>
    </w:pPr>
    <w:rPr>
      <w:rFonts w:eastAsiaTheme="majorEastAsia" w:cstheme="majorBidi"/>
      <w:b/>
      <w:sz w:val="4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F97F9C"/>
    <w:pPr>
      <w:keepNext/>
      <w:keepLines/>
      <w:numPr>
        <w:ilvl w:val="1"/>
        <w:numId w:val="3"/>
      </w:numPr>
      <w:spacing w:before="24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Ttulo2"/>
    <w:next w:val="Normal"/>
    <w:link w:val="Ttulo3Car"/>
    <w:autoRedefine/>
    <w:uiPriority w:val="9"/>
    <w:unhideWhenUsed/>
    <w:qFormat/>
    <w:rsid w:val="00F97F9C"/>
    <w:pPr>
      <w:numPr>
        <w:ilvl w:val="0"/>
        <w:numId w:val="0"/>
      </w:numPr>
      <w:spacing w:after="0"/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1625"/>
    <w:rPr>
      <w:rFonts w:ascii="Arial" w:eastAsiaTheme="majorEastAsia" w:hAnsi="Arial" w:cstheme="majorBidi"/>
      <w:b/>
      <w:sz w:val="4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97F9C"/>
    <w:rPr>
      <w:rFonts w:ascii="Arial" w:eastAsiaTheme="majorEastAsia" w:hAnsi="Arial" w:cstheme="majorBidi"/>
      <w:b/>
      <w:szCs w:val="26"/>
    </w:rPr>
  </w:style>
  <w:style w:type="paragraph" w:styleId="Descripcin">
    <w:name w:val="caption"/>
    <w:basedOn w:val="Normal"/>
    <w:next w:val="Normal"/>
    <w:autoRedefine/>
    <w:uiPriority w:val="35"/>
    <w:unhideWhenUsed/>
    <w:qFormat/>
    <w:rsid w:val="007B6391"/>
    <w:pPr>
      <w:spacing w:after="360" w:line="240" w:lineRule="auto"/>
      <w:ind w:left="567" w:hanging="567"/>
    </w:pPr>
    <w:rPr>
      <w:iCs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225BF4"/>
    <w:rPr>
      <w:rFonts w:ascii="Arial" w:eastAsiaTheme="majorEastAsia" w:hAnsi="Arial" w:cstheme="majorBidi"/>
      <w:szCs w:val="26"/>
    </w:rPr>
  </w:style>
  <w:style w:type="numbering" w:customStyle="1" w:styleId="Estilo2">
    <w:name w:val="Estilo2"/>
    <w:basedOn w:val="Sinlista"/>
    <w:uiPriority w:val="99"/>
    <w:rsid w:val="00E74ADC"/>
    <w:pPr>
      <w:numPr>
        <w:numId w:val="10"/>
      </w:numPr>
    </w:pPr>
  </w:style>
  <w:style w:type="paragraph" w:styleId="Encabezado">
    <w:name w:val="header"/>
    <w:basedOn w:val="Normal"/>
    <w:link w:val="Encabezado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617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617"/>
    <w:rPr>
      <w:rFonts w:ascii="Arial" w:hAnsi="Arial"/>
    </w:rPr>
  </w:style>
  <w:style w:type="table" w:styleId="Tablaconcuadrcula">
    <w:name w:val="Table Grid"/>
    <w:basedOn w:val="Tablanormal"/>
    <w:uiPriority w:val="39"/>
    <w:rsid w:val="004110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678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cen\OneDrive%20-%20Grupo%20Florida\FLORIDA\20-21\Plantillas\Plantilla_Tarea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D384AE386714F449278D885434A9404" ma:contentTypeVersion="13" ma:contentTypeDescription="Crear nuevo documento." ma:contentTypeScope="" ma:versionID="7091f5f468074af646a003146f413f15">
  <xsd:schema xmlns:xsd="http://www.w3.org/2001/XMLSchema" xmlns:xs="http://www.w3.org/2001/XMLSchema" xmlns:p="http://schemas.microsoft.com/office/2006/metadata/properties" xmlns:ns3="c768c2a1-6ad6-4d52-b53c-fb68000d7c06" xmlns:ns4="68c0cfbd-05e1-492d-a357-4346a7046869" targetNamespace="http://schemas.microsoft.com/office/2006/metadata/properties" ma:root="true" ma:fieldsID="000c31c405b380b2c3b9d7a3a73313f0" ns3:_="" ns4:_="">
    <xsd:import namespace="c768c2a1-6ad6-4d52-b53c-fb68000d7c06"/>
    <xsd:import namespace="68c0cfbd-05e1-492d-a357-4346a704686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68c2a1-6ad6-4d52-b53c-fb68000d7c0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c0cfbd-05e1-492d-a357-4346a70468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FA069AB-F972-4A12-81D6-F137DFEA666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D1D590-6CB7-4875-A7D3-081C891134E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7F0E3C2-E550-410F-9B41-0D3D1631AF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68c2a1-6ad6-4d52-b53c-fb68000d7c06"/>
    <ds:schemaRef ds:uri="68c0cfbd-05e1-492d-a357-4346a70468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Plantilla_Tareas.dotx</Template>
  <TotalTime>40</TotalTime>
  <Pages>1</Pages>
  <Words>257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</dc:creator>
  <cp:keywords/>
  <dc:description/>
  <cp:lastModifiedBy>Jose Martinez Leon</cp:lastModifiedBy>
  <cp:revision>49</cp:revision>
  <dcterms:created xsi:type="dcterms:W3CDTF">2020-11-11T05:51:00Z</dcterms:created>
  <dcterms:modified xsi:type="dcterms:W3CDTF">2020-11-18T14:30:00Z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0x0101005D384AE386714F449278D885434A9404</vt:lpwstr>
  </property>
</Properties>
</file>