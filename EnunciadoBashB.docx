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41503182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F41521">
        <w:rPr>
          <w:rFonts w:ascii="Batang" w:eastAsia="Batang" w:hAnsi="Batang"/>
        </w:rPr>
        <w:t>ford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</w:t>
      </w:r>
      <w:r w:rsidR="00F41521">
        <w:t>o</w:t>
      </w:r>
      <w:r w:rsidR="009813FE">
        <w:t xml:space="preserve">s </w:t>
      </w:r>
      <w:r w:rsidR="00F41521">
        <w:t>registros de los coches Ford</w:t>
      </w:r>
      <w:r w:rsidR="009813FE">
        <w:t xml:space="preserve"> que hay en </w:t>
      </w:r>
      <w:r w:rsidR="00F41521">
        <w:rPr>
          <w:rFonts w:ascii="Batang" w:eastAsia="Batang" w:hAnsi="Batang"/>
        </w:rPr>
        <w:t>Consumos</w:t>
      </w:r>
      <w:r w:rsidR="009813FE" w:rsidRPr="00D75D96">
        <w:rPr>
          <w:rFonts w:ascii="Batang" w:eastAsia="Batang" w:hAnsi="Batang"/>
        </w:rPr>
        <w:t>.txt</w:t>
      </w:r>
      <w:r w:rsidR="009813FE">
        <w:t>.</w:t>
      </w:r>
    </w:p>
    <w:p w14:paraId="00E2DC2D" w14:textId="7981F062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162093CF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, mueve el archivo </w:t>
      </w:r>
      <w:r w:rsidR="00274D3C">
        <w:rPr>
          <w:rFonts w:ascii="Batang" w:eastAsia="Batang" w:hAnsi="Batang"/>
        </w:rPr>
        <w:t>ford</w:t>
      </w:r>
      <w:r w:rsidRPr="00D75D96">
        <w:rPr>
          <w:rFonts w:ascii="Batang" w:eastAsia="Batang" w:hAnsi="Batang"/>
        </w:rPr>
        <w:t>.txt</w:t>
      </w:r>
      <w:r>
        <w:t xml:space="preserve"> a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>.</w:t>
      </w:r>
    </w:p>
    <w:p w14:paraId="62DBE53B" w14:textId="74E57F92" w:rsidR="003354C4" w:rsidRDefault="00274D3C" w:rsidP="00716EE0">
      <w:pPr>
        <w:pStyle w:val="Prrafodelista"/>
        <w:numPr>
          <w:ilvl w:val="0"/>
          <w:numId w:val="11"/>
        </w:numPr>
      </w:pPr>
      <w:r>
        <w:t>Sobre el archivo</w:t>
      </w:r>
      <w:r w:rsidR="00C450CC">
        <w:t xml:space="preserve"> </w:t>
      </w:r>
      <w:r w:rsidR="00C450CC">
        <w:rPr>
          <w:rFonts w:ascii="Batang" w:eastAsia="Batang" w:hAnsi="Batang"/>
        </w:rPr>
        <w:t>Consumos</w:t>
      </w:r>
      <w:r w:rsidR="00C450CC" w:rsidRPr="00D75D96">
        <w:rPr>
          <w:rFonts w:ascii="Batang" w:eastAsia="Batang" w:hAnsi="Batang"/>
        </w:rPr>
        <w:t>.txt</w:t>
      </w:r>
      <w:r w:rsidR="00C450CC">
        <w:t xml:space="preserve"> h</w:t>
      </w:r>
      <w:r w:rsidR="00716EE0">
        <w:t>az que</w:t>
      </w:r>
      <w:r w:rsidR="009813FE">
        <w:t xml:space="preserve"> salga por pantalla información relativa a</w:t>
      </w:r>
      <w:r w:rsidR="00C450CC">
        <w:t xml:space="preserve"> la marca</w:t>
      </w:r>
      <w:r w:rsidR="009813FE">
        <w:t xml:space="preserve"> (columna 1) y </w:t>
      </w:r>
      <w:r w:rsidR="00C450CC">
        <w:t>el consumo</w:t>
      </w:r>
      <w:r w:rsidR="009813FE">
        <w:t xml:space="preserve"> (columna 4) </w:t>
      </w:r>
      <w:r w:rsidR="009A0762">
        <w:t>s</w:t>
      </w:r>
      <w:r w:rsidR="009813FE">
        <w:t>eparados por –</w:t>
      </w:r>
    </w:p>
    <w:p w14:paraId="28F5F17C" w14:textId="619AE3C0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</w:t>
      </w:r>
      <w:r w:rsidR="002D551F">
        <w:t>coches Diesel que hay en el archivo</w:t>
      </w:r>
      <w:r w:rsidR="009813FE">
        <w:t>.</w:t>
      </w:r>
    </w:p>
    <w:p w14:paraId="3C66FBC1" w14:textId="7335B6E2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</w:t>
      </w:r>
      <w:r w:rsidR="00E33264">
        <w:t>coche</w:t>
      </w:r>
      <w:r w:rsidR="007933C9">
        <w:t xml:space="preserve"> </w:t>
      </w:r>
      <w:r w:rsidR="00E33264">
        <w:rPr>
          <w:rFonts w:ascii="Batang" w:eastAsia="Batang" w:hAnsi="Batang"/>
        </w:rPr>
        <w:t>Hyundai</w:t>
      </w:r>
      <w:r w:rsidR="007933C9" w:rsidRPr="00D75D96">
        <w:rPr>
          <w:rFonts w:ascii="Batang" w:eastAsia="Batang" w:hAnsi="Batang"/>
        </w:rPr>
        <w:t xml:space="preserve"> </w:t>
      </w:r>
      <w:r w:rsidR="007933C9">
        <w:t xml:space="preserve">por </w:t>
      </w:r>
      <w:r w:rsidR="00E33264">
        <w:rPr>
          <w:rFonts w:ascii="Batang" w:eastAsia="Batang" w:hAnsi="Batang"/>
        </w:rPr>
        <w:t>Smart</w:t>
      </w:r>
      <w:r w:rsidR="007933C9">
        <w:t xml:space="preserve"> en el archivo </w:t>
      </w:r>
      <w:r w:rsidR="00E33264">
        <w:rPr>
          <w:rFonts w:ascii="Batang" w:eastAsia="Batang" w:hAnsi="Batang"/>
        </w:rPr>
        <w:t>Consumos</w:t>
      </w:r>
      <w:r w:rsidR="007933C9" w:rsidRPr="00D75D96">
        <w:rPr>
          <w:rFonts w:ascii="Batang" w:eastAsia="Batang" w:hAnsi="Batang"/>
        </w:rPr>
        <w:t>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6FD0668C" w:rsidR="00F93B9F" w:rsidRDefault="00007F56" w:rsidP="00007F56">
      <w:pPr>
        <w:pStyle w:val="Prrafodelista"/>
        <w:numPr>
          <w:ilvl w:val="0"/>
          <w:numId w:val="11"/>
        </w:numPr>
      </w:pPr>
      <w:r>
        <w:t xml:space="preserve">Muestra el nombre de los </w:t>
      </w:r>
      <w:r w:rsidR="00282164">
        <w:t xml:space="preserve">coches </w:t>
      </w:r>
      <w:r>
        <w:t xml:space="preserve">que </w:t>
      </w:r>
      <w:r w:rsidR="00282164">
        <w:t xml:space="preserve">consumen </w:t>
      </w:r>
      <w:r w:rsidR="00943929">
        <w:t>10 o más.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lastRenderedPageBreak/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6241B" w14:textId="77777777" w:rsidR="00CE389C" w:rsidRDefault="00CE389C" w:rsidP="00822617">
      <w:pPr>
        <w:spacing w:line="240" w:lineRule="auto"/>
      </w:pPr>
      <w:r>
        <w:separator/>
      </w:r>
    </w:p>
  </w:endnote>
  <w:endnote w:type="continuationSeparator" w:id="0">
    <w:p w14:paraId="5BAB96E2" w14:textId="77777777" w:rsidR="00CE389C" w:rsidRDefault="00CE389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7541F" w14:textId="77777777" w:rsidR="0070400E" w:rsidRDefault="0070400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F920F" w14:textId="77777777" w:rsidR="0070400E" w:rsidRDefault="007040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57964" w14:textId="77777777" w:rsidR="00CE389C" w:rsidRDefault="00CE389C" w:rsidP="00822617">
      <w:pPr>
        <w:spacing w:line="240" w:lineRule="auto"/>
      </w:pPr>
      <w:r>
        <w:separator/>
      </w:r>
    </w:p>
  </w:footnote>
  <w:footnote w:type="continuationSeparator" w:id="0">
    <w:p w14:paraId="6E809CBB" w14:textId="77777777" w:rsidR="00CE389C" w:rsidRDefault="00CE389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202A2" w14:textId="77777777" w:rsidR="0070400E" w:rsidRDefault="0070400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79278D5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r w:rsidR="0070400E">
            <w:rPr>
              <w:b/>
              <w:sz w:val="21"/>
              <w:szCs w:val="21"/>
            </w:rPr>
            <w:t xml:space="preserve">José Martínez </w:t>
          </w:r>
          <w:r w:rsidR="0070400E">
            <w:rPr>
              <w:b/>
              <w:sz w:val="21"/>
              <w:szCs w:val="21"/>
            </w:rPr>
            <w:t>León</w:t>
          </w:r>
          <w:bookmarkStart w:id="0" w:name="_GoBack"/>
          <w:bookmarkEnd w:id="0"/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BB53" w14:textId="77777777" w:rsidR="0070400E" w:rsidRDefault="007040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74D3C"/>
    <w:rsid w:val="00282164"/>
    <w:rsid w:val="002D51EC"/>
    <w:rsid w:val="002D551F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00E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43929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450CC"/>
    <w:rsid w:val="00CC17D4"/>
    <w:rsid w:val="00CE389C"/>
    <w:rsid w:val="00D75D96"/>
    <w:rsid w:val="00D90991"/>
    <w:rsid w:val="00DC561A"/>
    <w:rsid w:val="00DE7801"/>
    <w:rsid w:val="00E33264"/>
    <w:rsid w:val="00E60DF5"/>
    <w:rsid w:val="00E74ADC"/>
    <w:rsid w:val="00EA72A2"/>
    <w:rsid w:val="00EB6BC9"/>
    <w:rsid w:val="00EC7394"/>
    <w:rsid w:val="00F3059F"/>
    <w:rsid w:val="00F36C5F"/>
    <w:rsid w:val="00F41521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121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Jose Martinez Leon</cp:lastModifiedBy>
  <cp:revision>58</cp:revision>
  <dcterms:created xsi:type="dcterms:W3CDTF">2020-11-10T19:42:00Z</dcterms:created>
  <dcterms:modified xsi:type="dcterms:W3CDTF">2020-11-18T14:37:00Z</dcterms:modified>
</cp:coreProperties>
</file>